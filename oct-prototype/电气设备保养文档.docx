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65120F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电气设备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保养</w:t>
                    </w:r>
                    <w:r w:rsidRPr="002F3DDB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MIS</w:t>
                    </w:r>
                    <w:r w:rsidRPr="002F3DDB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设计说明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  <w:rPr>
                    <w:lang w:eastAsia="zh-CN"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  <w:lang w:eastAsia="zh-CN"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5120F" w:rsidP="00D41AD6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陈思光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5120F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10/15/2016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904913" w:rsidRDefault="00E1649F"/>
      </w:sdtContent>
    </w:sdt>
    <w:p w:rsidR="004144D0" w:rsidRDefault="00D35989" w:rsidP="0065120F">
      <w:pPr>
        <w:pStyle w:val="AxureTOCHeading"/>
        <w:jc w:val="left"/>
        <w:rPr>
          <w:rFonts w:hint="eastAsia"/>
          <w:lang w:eastAsia="zh-CN"/>
        </w:rPr>
      </w:pPr>
      <w:r>
        <w:br w:type="page"/>
      </w:r>
    </w:p>
    <w:p w:rsidR="000C6241" w:rsidRDefault="000C6241">
      <w:pPr>
        <w:sectPr w:rsidR="000C6241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0C6241" w:rsidRDefault="00E1649F">
      <w:pPr>
        <w:pStyle w:val="Axure1"/>
        <w:keepNext/>
      </w:pPr>
      <w:r>
        <w:lastRenderedPageBreak/>
        <w:t>页面</w:t>
      </w:r>
    </w:p>
    <w:p w:rsidR="000C6241" w:rsidRDefault="00E1649F">
      <w:pPr>
        <w:pStyle w:val="AxureHeading20"/>
        <w:keepNext/>
      </w:pPr>
      <w:r>
        <w:t>页面树</w:t>
      </w:r>
    </w:p>
    <w:p w:rsidR="000C6241" w:rsidRDefault="00E1649F">
      <w:r>
        <w:t>Home</w:t>
      </w:r>
      <w:r>
        <w:br/>
      </w:r>
      <w:r>
        <w:tab/>
        <w:t>input</w:t>
      </w:r>
      <w:r>
        <w:br/>
      </w:r>
      <w:r>
        <w:tab/>
        <w:t>history</w:t>
      </w:r>
      <w:r>
        <w:br/>
      </w:r>
      <w:r>
        <w:tab/>
        <w:t>warning</w:t>
      </w:r>
      <w:r>
        <w:br/>
      </w:r>
      <w:r>
        <w:tab/>
        <w:t>report</w:t>
      </w:r>
    </w:p>
    <w:p w:rsidR="000C6241" w:rsidRDefault="00E1649F">
      <w:pPr>
        <w:pStyle w:val="AxureHeading20"/>
        <w:keepNext/>
      </w:pPr>
      <w:r>
        <w:br w:type="page"/>
      </w:r>
      <w:r>
        <w:lastRenderedPageBreak/>
        <w:t>Home</w:t>
      </w:r>
    </w:p>
    <w:p w:rsidR="000C6241" w:rsidRDefault="00E1649F">
      <w:pPr>
        <w:pStyle w:val="AxureHeading30"/>
        <w:keepNext/>
      </w:pPr>
      <w:r>
        <w:t>用户界面</w:t>
      </w:r>
    </w:p>
    <w:p w:rsidR="000C6241" w:rsidRDefault="00E1649F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667250" cy="49530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1" w:rsidRDefault="00E1649F">
      <w:pPr>
        <w:pStyle w:val="AxureHeading30"/>
        <w:keepNext/>
      </w:pPr>
      <w:r>
        <w:t>部件表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2500"/>
      </w:tblGrid>
      <w:tr w:rsidR="000C6241" w:rsidTr="000C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0C6241" w:rsidRDefault="00E1649F">
            <w:pPr>
              <w:pStyle w:val="Axure"/>
            </w:pPr>
            <w:r>
              <w:t>标注</w:t>
            </w:r>
          </w:p>
        </w:tc>
        <w:tc>
          <w:tcPr>
            <w:tcW w:w="0" w:type="auto"/>
          </w:tcPr>
          <w:p w:rsidR="000C6241" w:rsidRDefault="00E1649F">
            <w:pPr>
              <w:pStyle w:val="Axure"/>
            </w:pPr>
            <w:r>
              <w:t>交互</w:t>
            </w:r>
          </w:p>
        </w:tc>
      </w:tr>
      <w:tr w:rsidR="000C6241" w:rsidTr="000C6241">
        <w:trPr>
          <w:cantSplit/>
        </w:trPr>
        <w:tc>
          <w:tcPr>
            <w:tcW w:w="0" w:type="auto"/>
          </w:tcPr>
          <w:p w:rsidR="000C6241" w:rsidRDefault="00E1649F">
            <w:pPr>
              <w:pStyle w:val="Axure0"/>
            </w:pPr>
            <w:r>
              <w:t>1</w:t>
            </w:r>
          </w:p>
        </w:tc>
        <w:tc>
          <w:tcPr>
            <w:tcW w:w="0" w:type="auto"/>
          </w:tcPr>
          <w:p w:rsidR="000C6241" w:rsidRDefault="00E1649F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新窗口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标签页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input</w:t>
            </w:r>
          </w:p>
        </w:tc>
      </w:tr>
      <w:tr w:rsidR="000C6241" w:rsidTr="000C6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0C6241" w:rsidRDefault="00E1649F">
            <w:pPr>
              <w:pStyle w:val="Axure0"/>
            </w:pPr>
            <w:r>
              <w:t>2</w:t>
            </w:r>
          </w:p>
        </w:tc>
        <w:tc>
          <w:tcPr>
            <w:tcW w:w="0" w:type="auto"/>
          </w:tcPr>
          <w:p w:rsidR="000C6241" w:rsidRDefault="00E1649F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新窗口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标签页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history</w:t>
            </w:r>
          </w:p>
        </w:tc>
      </w:tr>
      <w:tr w:rsidR="000C6241" w:rsidTr="000C6241">
        <w:trPr>
          <w:cantSplit/>
        </w:trPr>
        <w:tc>
          <w:tcPr>
            <w:tcW w:w="0" w:type="auto"/>
          </w:tcPr>
          <w:p w:rsidR="000C6241" w:rsidRDefault="00E1649F">
            <w:pPr>
              <w:pStyle w:val="Axure0"/>
            </w:pPr>
            <w:r>
              <w:t>3</w:t>
            </w:r>
          </w:p>
        </w:tc>
        <w:tc>
          <w:tcPr>
            <w:tcW w:w="0" w:type="auto"/>
          </w:tcPr>
          <w:p w:rsidR="000C6241" w:rsidRDefault="00E1649F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新窗口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标签页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warning</w:t>
            </w:r>
          </w:p>
        </w:tc>
      </w:tr>
    </w:tbl>
    <w:p w:rsidR="000C6241" w:rsidRDefault="00E1649F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input</w:t>
      </w:r>
    </w:p>
    <w:p w:rsidR="000C6241" w:rsidRDefault="00E1649F">
      <w:pPr>
        <w:pStyle w:val="AxureHeading30"/>
        <w:keepNext/>
      </w:pPr>
      <w:r>
        <w:t>用户界面</w:t>
      </w:r>
    </w:p>
    <w:p w:rsidR="000C6241" w:rsidRDefault="00E1649F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63722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1" w:rsidRDefault="00E1649F">
      <w:pPr>
        <w:pStyle w:val="AxureHeading20"/>
        <w:keepNext/>
      </w:pPr>
      <w:r>
        <w:br w:type="page"/>
      </w:r>
      <w:r>
        <w:lastRenderedPageBreak/>
        <w:t>history</w:t>
      </w:r>
    </w:p>
    <w:p w:rsidR="0065120F" w:rsidRDefault="00E1649F">
      <w:pPr>
        <w:pStyle w:val="AxureHeading30"/>
        <w:keepNext/>
        <w:rPr>
          <w:rFonts w:hint="eastAsia"/>
          <w:lang w:eastAsia="zh-CN"/>
        </w:rPr>
      </w:pPr>
      <w:r>
        <w:t>用户界面</w:t>
      </w:r>
      <w:bookmarkStart w:id="0" w:name="_GoBack"/>
      <w:bookmarkEnd w:id="0"/>
    </w:p>
    <w:p w:rsidR="000C6241" w:rsidRDefault="00E1649F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5610225" cy="34004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1" w:rsidRDefault="00E1649F">
      <w:pPr>
        <w:pStyle w:val="AxureHeading30"/>
        <w:keepNext/>
      </w:pPr>
      <w:r>
        <w:t>部件表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994"/>
      </w:tblGrid>
      <w:tr w:rsidR="000C6241" w:rsidTr="000C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0C6241" w:rsidRDefault="00E1649F">
            <w:pPr>
              <w:pStyle w:val="Axure"/>
            </w:pPr>
            <w:r>
              <w:t>标注</w:t>
            </w:r>
          </w:p>
        </w:tc>
        <w:tc>
          <w:tcPr>
            <w:tcW w:w="0" w:type="auto"/>
          </w:tcPr>
          <w:p w:rsidR="000C6241" w:rsidRDefault="00E1649F">
            <w:pPr>
              <w:pStyle w:val="Axure"/>
            </w:pPr>
            <w:r>
              <w:t>交互</w:t>
            </w:r>
          </w:p>
        </w:tc>
      </w:tr>
      <w:tr w:rsidR="000C6241" w:rsidTr="000C6241">
        <w:trPr>
          <w:cantSplit/>
        </w:trPr>
        <w:tc>
          <w:tcPr>
            <w:tcW w:w="0" w:type="auto"/>
          </w:tcPr>
          <w:p w:rsidR="000C6241" w:rsidRDefault="00E1649F">
            <w:pPr>
              <w:pStyle w:val="Axure0"/>
            </w:pPr>
            <w:r>
              <w:t>1</w:t>
            </w:r>
          </w:p>
        </w:tc>
        <w:tc>
          <w:tcPr>
            <w:tcW w:w="0" w:type="auto"/>
          </w:tcPr>
          <w:p w:rsidR="000C6241" w:rsidRDefault="00E1649F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(HTML</w:t>
            </w:r>
            <w:r>
              <w:rPr>
                <w:lang w:eastAsia="zh-CN"/>
              </w:rPr>
              <w:t>按钮</w:t>
            </w:r>
            <w:r>
              <w:rPr>
                <w:lang w:eastAsia="zh-CN"/>
              </w:rPr>
              <w:t>),</w:t>
            </w:r>
            <w:r>
              <w:rPr>
                <w:lang w:eastAsia="zh-CN"/>
              </w:rPr>
              <w:br/>
              <w:t>(HTML</w:t>
            </w:r>
            <w:r>
              <w:rPr>
                <w:lang w:eastAsia="zh-CN"/>
              </w:rPr>
              <w:t>按钮</w:t>
            </w:r>
            <w:r>
              <w:rPr>
                <w:lang w:eastAsia="zh-CN"/>
              </w:rPr>
              <w:t>),</w:t>
            </w:r>
            <w:r>
              <w:rPr>
                <w:lang w:eastAsia="zh-CN"/>
              </w:rPr>
              <w:br/>
              <w:t>(</w:t>
            </w:r>
            <w:r>
              <w:rPr>
                <w:lang w:eastAsia="zh-CN"/>
              </w:rPr>
              <w:t>表格</w:t>
            </w:r>
            <w:r>
              <w:rPr>
                <w:lang w:eastAsia="zh-CN"/>
              </w:rPr>
              <w:t>)</w:t>
            </w:r>
          </w:p>
        </w:tc>
      </w:tr>
      <w:tr w:rsidR="000C6241" w:rsidTr="000C62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0C6241" w:rsidRDefault="00E1649F">
            <w:pPr>
              <w:pStyle w:val="Axure0"/>
            </w:pPr>
            <w:r>
              <w:t>2</w:t>
            </w:r>
          </w:p>
        </w:tc>
        <w:tc>
          <w:tcPr>
            <w:tcW w:w="0" w:type="auto"/>
          </w:tcPr>
          <w:p w:rsidR="000C6241" w:rsidRDefault="00E1649F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report</w:t>
            </w:r>
          </w:p>
        </w:tc>
      </w:tr>
    </w:tbl>
    <w:p w:rsidR="000C6241" w:rsidRDefault="00E1649F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warning</w:t>
      </w:r>
    </w:p>
    <w:p w:rsidR="000C6241" w:rsidRDefault="00E1649F">
      <w:pPr>
        <w:pStyle w:val="AxureHeading30"/>
        <w:keepNext/>
      </w:pPr>
      <w:r>
        <w:t>用户界面</w:t>
      </w:r>
    </w:p>
    <w:p w:rsidR="000C6241" w:rsidRDefault="00E1649F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5133975" cy="253365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1" w:rsidRDefault="00E1649F">
      <w:pPr>
        <w:pStyle w:val="AxureHeading30"/>
        <w:keepNext/>
      </w:pPr>
      <w:r>
        <w:t>部件表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113"/>
      </w:tblGrid>
      <w:tr w:rsidR="000C6241" w:rsidTr="000C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0C6241" w:rsidRDefault="00E1649F">
            <w:pPr>
              <w:pStyle w:val="Axure"/>
            </w:pPr>
            <w:r>
              <w:t>标注</w:t>
            </w:r>
          </w:p>
        </w:tc>
        <w:tc>
          <w:tcPr>
            <w:tcW w:w="0" w:type="auto"/>
          </w:tcPr>
          <w:p w:rsidR="000C6241" w:rsidRDefault="00E1649F">
            <w:pPr>
              <w:pStyle w:val="Axure"/>
            </w:pPr>
            <w:r>
              <w:t>交互</w:t>
            </w:r>
          </w:p>
        </w:tc>
      </w:tr>
      <w:tr w:rsidR="000C6241" w:rsidTr="000C6241">
        <w:trPr>
          <w:cantSplit/>
        </w:trPr>
        <w:tc>
          <w:tcPr>
            <w:tcW w:w="0" w:type="auto"/>
          </w:tcPr>
          <w:p w:rsidR="000C6241" w:rsidRDefault="00E1649F">
            <w:pPr>
              <w:pStyle w:val="Axure0"/>
            </w:pPr>
            <w:r>
              <w:t>1</w:t>
            </w:r>
          </w:p>
        </w:tc>
        <w:tc>
          <w:tcPr>
            <w:tcW w:w="0" w:type="auto"/>
          </w:tcPr>
          <w:p w:rsidR="000C6241" w:rsidRDefault="00E1649F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表格</w:t>
            </w:r>
            <w:r>
              <w:rPr>
                <w:lang w:eastAsia="zh-CN"/>
              </w:rPr>
              <w:t>)</w:t>
            </w:r>
          </w:p>
        </w:tc>
      </w:tr>
    </w:tbl>
    <w:p w:rsidR="000C6241" w:rsidRDefault="00E1649F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report</w:t>
      </w:r>
    </w:p>
    <w:p w:rsidR="000C6241" w:rsidRDefault="00E1649F">
      <w:pPr>
        <w:pStyle w:val="AxureHeading30"/>
        <w:keepNext/>
      </w:pPr>
      <w:r>
        <w:t>用户界面</w:t>
      </w:r>
    </w:p>
    <w:p w:rsidR="000C6241" w:rsidRDefault="00E1649F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6007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1" w:rsidRDefault="00E1649F">
      <w:pPr>
        <w:pStyle w:val="AxureHeading30"/>
        <w:keepNext/>
      </w:pPr>
      <w:r>
        <w:t>部件表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896"/>
      </w:tblGrid>
      <w:tr w:rsidR="000C6241" w:rsidTr="000C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0C6241" w:rsidRDefault="00E1649F">
            <w:pPr>
              <w:pStyle w:val="Axure"/>
            </w:pPr>
            <w:r>
              <w:t>标注</w:t>
            </w:r>
          </w:p>
        </w:tc>
        <w:tc>
          <w:tcPr>
            <w:tcW w:w="0" w:type="auto"/>
          </w:tcPr>
          <w:p w:rsidR="000C6241" w:rsidRDefault="00E1649F">
            <w:pPr>
              <w:pStyle w:val="Axure"/>
            </w:pPr>
            <w:r>
              <w:t>交互</w:t>
            </w:r>
          </w:p>
        </w:tc>
      </w:tr>
      <w:tr w:rsidR="000C6241" w:rsidTr="000C6241">
        <w:trPr>
          <w:cantSplit/>
        </w:trPr>
        <w:tc>
          <w:tcPr>
            <w:tcW w:w="0" w:type="auto"/>
          </w:tcPr>
          <w:p w:rsidR="000C6241" w:rsidRDefault="00E1649F">
            <w:pPr>
              <w:pStyle w:val="Axure0"/>
            </w:pPr>
            <w:r>
              <w:t>1</w:t>
            </w:r>
          </w:p>
        </w:tc>
        <w:tc>
          <w:tcPr>
            <w:tcW w:w="0" w:type="auto"/>
          </w:tcPr>
          <w:p w:rsidR="000C6241" w:rsidRDefault="00E1649F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返回</w:t>
            </w:r>
          </w:p>
        </w:tc>
      </w:tr>
    </w:tbl>
    <w:p w:rsidR="000C6241" w:rsidRDefault="000C6241">
      <w:pPr>
        <w:rPr>
          <w:lang w:eastAsia="zh-CN"/>
        </w:rPr>
        <w:sectPr w:rsidR="000C6241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E1649F" w:rsidRDefault="00E1649F">
      <w:pPr>
        <w:rPr>
          <w:lang w:eastAsia="zh-CN"/>
        </w:rPr>
      </w:pPr>
    </w:p>
    <w:sectPr w:rsidR="00E1649F" w:rsidSect="004F3FB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49F" w:rsidRDefault="00E1649F" w:rsidP="00093BE1">
      <w:pPr>
        <w:spacing w:before="0" w:after="0"/>
      </w:pPr>
      <w:r>
        <w:separator/>
      </w:r>
    </w:p>
  </w:endnote>
  <w:endnote w:type="continuationSeparator" w:id="0">
    <w:p w:rsidR="00E1649F" w:rsidRDefault="00E1649F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65120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49F" w:rsidRDefault="00E1649F" w:rsidP="00093BE1">
      <w:pPr>
        <w:spacing w:before="0" w:after="0"/>
      </w:pPr>
      <w:r>
        <w:separator/>
      </w:r>
    </w:p>
  </w:footnote>
  <w:footnote w:type="continuationSeparator" w:id="0">
    <w:p w:rsidR="00E1649F" w:rsidRDefault="00E1649F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2090675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F792D96"/>
    <w:multiLevelType w:val="multilevel"/>
    <w:tmpl w:val="3CAC1EB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44E6070"/>
    <w:multiLevelType w:val="multilevel"/>
    <w:tmpl w:val="C73A79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C6241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5120F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1649F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1">
    <w:name w:val="Axure标题1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ImageParagraph0">
    <w:name w:val="AxureImageParagraph"/>
    <w:basedOn w:val="a"/>
    <w:rsid w:val="00DF0E9A"/>
    <w:pPr>
      <w:jc w:val="center"/>
    </w:pPr>
  </w:style>
  <w:style w:type="paragraph" w:customStyle="1" w:styleId="AxureHiddenParagraph0">
    <w:name w:val="AxureHiddenParagraph"/>
    <w:basedOn w:val="a"/>
    <w:rsid w:val="00DF0E9A"/>
    <w:pPr>
      <w:spacing w:before="0" w:after="0"/>
    </w:pPr>
    <w:rPr>
      <w:sz w:val="2"/>
    </w:rPr>
  </w:style>
  <w:style w:type="paragraph" w:customStyle="1" w:styleId="Axure">
    <w:name w:val="Axure表格标题文本"/>
    <w:basedOn w:val="a"/>
    <w:rsid w:val="004D04E9"/>
    <w:pPr>
      <w:spacing w:before="60" w:after="60"/>
    </w:pPr>
    <w:rPr>
      <w:b/>
      <w:sz w:val="16"/>
    </w:rPr>
  </w:style>
  <w:style w:type="paragraph" w:customStyle="1" w:styleId="Axure0">
    <w:name w:val="Axure表格正常文本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B4AC4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178B2-7B7A-4FA5-BEBA-2E048B60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Pages>7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>电气设备保养MIS设计说明</dc:subject>
  <dc:creator>陈思光</dc:creator>
  <cp:lastModifiedBy>lenovo</cp:lastModifiedBy>
  <cp:revision>5</cp:revision>
  <cp:lastPrinted>2010-09-03T00:33:00Z</cp:lastPrinted>
  <dcterms:created xsi:type="dcterms:W3CDTF">2010-09-03T21:47:00Z</dcterms:created>
  <dcterms:modified xsi:type="dcterms:W3CDTF">2016-10-15T11:45:00Z</dcterms:modified>
</cp:coreProperties>
</file>